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üm içerik için düzen tablosu"/>
      </w:tblPr>
      <w:tblGrid>
        <w:gridCol w:w="2922"/>
        <w:gridCol w:w="699"/>
        <w:gridCol w:w="5981"/>
      </w:tblGrid>
      <w:tr w:rsidR="00B93310" w:rsidRPr="00F10C82" w:rsidTr="00E941EF">
        <w:tc>
          <w:tcPr>
            <w:tcW w:w="3023" w:type="dxa"/>
          </w:tcPr>
          <w:sdt>
            <w:sdtPr>
              <w:rPr>
                <w:rFonts w:cs="Arial"/>
              </w:rPr>
              <w:alias w:val="Adınız:"/>
              <w:tag w:val="Adınız:"/>
              <w:id w:val="-1220516334"/>
              <w:placeholder>
                <w:docPart w:val="E3CE0E29A1E9994796DC88F424F6F299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Content>
              <w:p w:rsidR="00B93310" w:rsidRPr="00F10C82" w:rsidRDefault="00FC05E0" w:rsidP="003856C9">
                <w:pPr>
                  <w:pStyle w:val="Balk1"/>
                  <w:rPr>
                    <w:rFonts w:cs="Arial"/>
                  </w:rPr>
                </w:pPr>
                <w:r>
                  <w:rPr>
                    <w:rFonts w:cs="Arial"/>
                  </w:rPr>
                  <w:t>Microsoft Office User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Sol taraf düzen tablosu"/>
            </w:tblPr>
            <w:tblGrid>
              <w:gridCol w:w="2922"/>
            </w:tblGrid>
            <w:tr w:rsidR="00441EB9" w:rsidRPr="00F10C8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F10C82" w:rsidRDefault="00441EB9" w:rsidP="00441EB9">
                  <w:pPr>
                    <w:pStyle w:val="Balk3"/>
                    <w:rPr>
                      <w:rFonts w:cs="Arial"/>
                    </w:rPr>
                  </w:pPr>
                  <w:r w:rsidRPr="00F10C82">
                    <w:rPr>
                      <w:rFonts w:cs="Arial"/>
                      <w:noProof/>
                      <w:lang w:eastAsia="tr-TR"/>
                    </w:rPr>
                    <mc:AlternateContent>
                      <mc:Choice Requires="wpg">
                        <w:drawing>
                          <wp:inline distT="0" distB="0" distL="0" distR="0" wp14:anchorId="43A65B63" wp14:editId="600CB3FA">
                            <wp:extent cx="329184" cy="329184"/>
                            <wp:effectExtent l="0" t="0" r="13970" b="13970"/>
                            <wp:docPr id="49" name="Grup 43" descr="E-posta simgesi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Serbest biçi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Serbest biçi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2F872C0" id="Grup 43" o:spid="_x0000_s1026" alt="E-posta simgesi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">
                            <v:shape id="Serbest biçi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Serbest biçi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F10C8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F10C82" w:rsidRDefault="00000000" w:rsidP="00441EB9">
                  <w:pPr>
                    <w:pStyle w:val="Balk3"/>
                    <w:rPr>
                      <w:rFonts w:cs="Arial"/>
                    </w:rPr>
                  </w:pPr>
                  <w:sdt>
                    <w:sdtPr>
                      <w:rPr>
                        <w:rFonts w:cs="Arial"/>
                      </w:rPr>
                      <w:alias w:val="E-posta:"/>
                      <w:tag w:val="E-posta:"/>
                      <w:id w:val="1159736844"/>
                      <w:placeholder>
                        <w:docPart w:val="A0B4CC2E6D585F47BB285EB5DC137D78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441EB9" w:rsidRPr="00F10C82">
                        <w:rPr>
                          <w:rFonts w:cs="Arial"/>
                          <w:lang w:bidi="tr-TR"/>
                        </w:rPr>
                        <w:t>E-posta</w:t>
                      </w:r>
                    </w:sdtContent>
                  </w:sdt>
                </w:p>
              </w:tc>
            </w:tr>
            <w:tr w:rsidR="00441EB9" w:rsidRPr="00F10C8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F10C82" w:rsidRDefault="00441EB9" w:rsidP="00441EB9">
                  <w:pPr>
                    <w:pStyle w:val="Balk3"/>
                    <w:rPr>
                      <w:rFonts w:cs="Arial"/>
                    </w:rPr>
                  </w:pPr>
                  <w:r w:rsidRPr="00F10C82">
                    <w:rPr>
                      <w:rFonts w:cs="Arial"/>
                      <w:noProof/>
                      <w:lang w:eastAsia="tr-TR"/>
                    </w:rPr>
                    <mc:AlternateContent>
                      <mc:Choice Requires="wpg">
                        <w:drawing>
                          <wp:inline distT="0" distB="0" distL="0" distR="0" wp14:anchorId="0E94870A" wp14:editId="730D448D">
                            <wp:extent cx="329184" cy="329184"/>
                            <wp:effectExtent l="0" t="0" r="13970" b="13970"/>
                            <wp:docPr id="80" name="Grup 37" descr="Telefon simgesi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Serbest biçi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Serbest biçi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E75CB1C" id="Grup 37" o:spid="_x0000_s1026" alt="Telefon simgesi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">
                            <v:shape id="Serbest biçi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Serbest biçi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F10C8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F10C82" w:rsidRDefault="00000000" w:rsidP="00441EB9">
                  <w:pPr>
                    <w:pStyle w:val="Balk3"/>
                    <w:rPr>
                      <w:rFonts w:cs="Arial"/>
                    </w:rPr>
                  </w:pPr>
                  <w:sdt>
                    <w:sdtPr>
                      <w:rPr>
                        <w:rFonts w:cs="Arial"/>
                      </w:rPr>
                      <w:alias w:val="Telefon:"/>
                      <w:tag w:val="Telefon:"/>
                      <w:id w:val="2067829428"/>
                      <w:placeholder>
                        <w:docPart w:val="7830D61EF767254CA9D5EEB94785A9E4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441EB9" w:rsidRPr="00F10C82">
                        <w:rPr>
                          <w:rFonts w:cs="Arial"/>
                          <w:lang w:bidi="tr-TR"/>
                        </w:rPr>
                        <w:t>Telefon</w:t>
                      </w:r>
                    </w:sdtContent>
                  </w:sdt>
                </w:p>
              </w:tc>
            </w:tr>
            <w:tr w:rsidR="00441EB9" w:rsidRPr="00F10C8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F10C82" w:rsidRDefault="00441EB9" w:rsidP="00441EB9">
                  <w:pPr>
                    <w:pStyle w:val="Balk3"/>
                    <w:rPr>
                      <w:rFonts w:cs="Arial"/>
                    </w:rPr>
                  </w:pPr>
                  <w:r w:rsidRPr="00F10C82">
                    <w:rPr>
                      <w:rFonts w:cs="Arial"/>
                      <w:noProof/>
                      <w:lang w:eastAsia="tr-TR"/>
                    </w:rPr>
                    <mc:AlternateContent>
                      <mc:Choice Requires="wpg">
                        <w:drawing>
                          <wp:inline distT="0" distB="0" distL="0" distR="0" wp14:anchorId="5F0BBEB8" wp14:editId="60A08F74">
                            <wp:extent cx="329184" cy="329184"/>
                            <wp:effectExtent l="0" t="0" r="13970" b="13970"/>
                            <wp:docPr id="77" name="Grup 31" descr="LinkedIn simgesi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Serbest biçi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Serbest biçi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ECB39B7" id="Grup 31" o:spid="_x0000_s1026" alt="LinkedIn simgesi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">
                            <v:shape id="Serbest biçim 78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Serbest biçim 79" o:spid="_x0000_s1028" style="position:absolute;left:50;top:50;width:109;height:98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F10C8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F10C82" w:rsidRDefault="00000000" w:rsidP="00441EB9">
                  <w:pPr>
                    <w:pStyle w:val="Balk3"/>
                    <w:rPr>
                      <w:rFonts w:cs="Arial"/>
                    </w:rPr>
                  </w:pPr>
                  <w:sdt>
                    <w:sdtPr>
                      <w:rPr>
                        <w:rFonts w:cs="Arial"/>
                      </w:rPr>
                      <w:alias w:val="Linkedin URL’si:"/>
                      <w:tag w:val="Linkedin URL’si̇:"/>
                      <w:id w:val="-1457020033"/>
                      <w:placeholder>
                        <w:docPart w:val="6220FDCC2760B44480A0A3B95B129005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0E6E0A" w:rsidRPr="000E6E0A">
                        <w:rPr>
                          <w:rFonts w:cs="Arial"/>
                          <w:lang w:bidi="tr-TR"/>
                        </w:rPr>
                        <w:t>LINKEDIN URL’Sİ</w:t>
                      </w:r>
                    </w:sdtContent>
                  </w:sdt>
                </w:p>
              </w:tc>
            </w:tr>
            <w:tr w:rsidR="00441EB9" w:rsidRPr="00F10C82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441EB9" w:rsidRPr="00F10C82" w:rsidRDefault="00000000" w:rsidP="00441EB9">
                  <w:pPr>
                    <w:pStyle w:val="Balk3"/>
                    <w:rPr>
                      <w:rFonts w:eastAsiaTheme="minorHAnsi" w:cs="Arial"/>
                      <w:szCs w:val="18"/>
                    </w:rPr>
                  </w:pPr>
                  <w:sdt>
                    <w:sdtPr>
                      <w:rPr>
                        <w:rFonts w:cs="Arial"/>
                      </w:rPr>
                      <w:alias w:val="Diğer çevrimiçi sayfalarınızın bağlantıları:"/>
                      <w:tag w:val="Diğer çevrimiçi sayfalarınızın bağlantıları:"/>
                      <w:id w:val="522055412"/>
                      <w:placeholder>
                        <w:docPart w:val="7F79267C874A7D43A7571162E0C6FDE7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441EB9" w:rsidRPr="00F10C82">
                        <w:rPr>
                          <w:rFonts w:cs="Arial"/>
                          <w:lang w:bidi="tr-TR"/>
                        </w:rPr>
                        <w:t>Diğer çevrimiçi sayfalarınızın bağlantıları: Portföy/Web sitesi/Blog</w:t>
                      </w:r>
                    </w:sdtContent>
                  </w:sdt>
                </w:p>
              </w:tc>
            </w:tr>
            <w:tr w:rsidR="005A7E57" w:rsidRPr="00F10C8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2C77B9" w:rsidRPr="00F10C82" w:rsidRDefault="00000000" w:rsidP="002C77B9">
                  <w:pPr>
                    <w:pStyle w:val="Balk3"/>
                    <w:rPr>
                      <w:rFonts w:cs="Arial"/>
                    </w:rPr>
                  </w:pPr>
                  <w:sdt>
                    <w:sdtPr>
                      <w:rPr>
                        <w:rFonts w:cs="Arial"/>
                      </w:rPr>
                      <w:alias w:val="Hedef:"/>
                      <w:tag w:val="Hedef:"/>
                      <w:id w:val="319159961"/>
                      <w:placeholder>
                        <w:docPart w:val="49E835E98F6A6F44BBF84B75A8F01F5B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2B7747" w:rsidRPr="00F10C82">
                        <w:rPr>
                          <w:rFonts w:cs="Arial"/>
                          <w:lang w:bidi="tr-TR"/>
                        </w:rPr>
                        <w:t>Hedef</w:t>
                      </w:r>
                    </w:sdtContent>
                  </w:sdt>
                </w:p>
                <w:p w:rsidR="005A7E57" w:rsidRPr="00F10C82" w:rsidRDefault="00616FF4" w:rsidP="00616FF4">
                  <w:pPr>
                    <w:pStyle w:val="Grafikesi"/>
                    <w:rPr>
                      <w:rFonts w:cs="Arial"/>
                    </w:rPr>
                  </w:pPr>
                  <w:r w:rsidRPr="00F10C82">
                    <w:rPr>
                      <w:rFonts w:cs="Arial"/>
                      <w:lang w:eastAsia="tr-TR"/>
                    </w:rPr>
                    <mc:AlternateContent>
                      <mc:Choice Requires="wps">
                        <w:drawing>
                          <wp:inline distT="0" distB="0" distL="0" distR="0" wp14:anchorId="0AAC4397" wp14:editId="0DA9A14B">
                            <wp:extent cx="221615" cy="0"/>
                            <wp:effectExtent l="0" t="0" r="26035" b="19050"/>
                            <wp:docPr id="83" name="Düz Bağlayıcı 83" descr="Çizgi grafiği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312252E" id="Düz Bağlayıcı 83" o:spid="_x0000_s1026" alt="Çizgi grafiği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A7E57" w:rsidRPr="00F10C82" w:rsidRDefault="00000000" w:rsidP="00D11C4D">
                  <w:pPr>
                    <w:rPr>
                      <w:rFonts w:cs="Arial"/>
                    </w:rPr>
                  </w:pPr>
                  <w:sdt>
                    <w:sdtPr>
                      <w:rPr>
                        <w:rFonts w:cs="Arial"/>
                      </w:rPr>
                      <w:alias w:val="Hedefi girin:"/>
                      <w:tag w:val="Hedefi girin:"/>
                      <w:id w:val="-1216425596"/>
                      <w:placeholder>
                        <w:docPart w:val="D1FD052E9D5F854CA823892DE01DA2D4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5A7E57" w:rsidRPr="00F10C82">
                        <w:rPr>
                          <w:rFonts w:cs="Arial"/>
                          <w:lang w:bidi="tr-TR"/>
                        </w:rPr>
                        <w:t>Başlamak i</w:t>
                      </w:r>
                      <w:r w:rsidR="00D11C4D" w:rsidRPr="00F10C82">
                        <w:rPr>
                          <w:rFonts w:cs="Arial"/>
                          <w:lang w:bidi="tr-TR"/>
                        </w:rPr>
                        <w:t>çin yer tutucu metne tıklayın</w:t>
                      </w:r>
                      <w:r w:rsidR="005A7E57" w:rsidRPr="00F10C82">
                        <w:rPr>
                          <w:rFonts w:cs="Arial"/>
                          <w:lang w:bidi="tr-TR"/>
                        </w:rPr>
                        <w:t>ve yazmaya başlayın. Bir ya da iki cümleyle kısaca açıklayın.</w:t>
                      </w:r>
                    </w:sdtContent>
                  </w:sdt>
                </w:p>
              </w:tc>
            </w:tr>
            <w:tr w:rsidR="00463463" w:rsidRPr="00F10C8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5A7E57" w:rsidRPr="00F10C82" w:rsidRDefault="00000000" w:rsidP="0043426C">
                  <w:pPr>
                    <w:pStyle w:val="Balk3"/>
                    <w:rPr>
                      <w:rFonts w:cs="Arial"/>
                    </w:rPr>
                  </w:pPr>
                  <w:sdt>
                    <w:sdtPr>
                      <w:rPr>
                        <w:rFonts w:cs="Arial"/>
                      </w:rPr>
                      <w:alias w:val="Yetenekler:"/>
                      <w:tag w:val="Yetenekler:"/>
                      <w:id w:val="1490835561"/>
                      <w:placeholder>
                        <w:docPart w:val="F9FFEC86AFD3194CBD76CAB03A0A94C3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7B2F5C" w:rsidRPr="00F10C82">
                        <w:rPr>
                          <w:rFonts w:cs="Arial"/>
                          <w:lang w:bidi="tr-TR"/>
                        </w:rPr>
                        <w:t>Yetenekler</w:t>
                      </w:r>
                    </w:sdtContent>
                  </w:sdt>
                </w:p>
                <w:p w:rsidR="00616FF4" w:rsidRPr="00F10C82" w:rsidRDefault="00616FF4" w:rsidP="00616FF4">
                  <w:pPr>
                    <w:pStyle w:val="Grafikesi"/>
                    <w:rPr>
                      <w:rFonts w:cs="Arial"/>
                    </w:rPr>
                  </w:pPr>
                  <w:r w:rsidRPr="00F10C82">
                    <w:rPr>
                      <w:rFonts w:cs="Arial"/>
                      <w:lang w:eastAsia="tr-TR"/>
                    </w:rPr>
                    <mc:AlternateContent>
                      <mc:Choice Requires="wps">
                        <w:drawing>
                          <wp:inline distT="0" distB="0" distL="0" distR="0" wp14:anchorId="45A925AD" wp14:editId="05173CF0">
                            <wp:extent cx="221615" cy="0"/>
                            <wp:effectExtent l="0" t="0" r="26035" b="19050"/>
                            <wp:docPr id="84" name="Düz Bağlayıcı 84" descr="Çizgi grafiği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FEEE76D" id="Düz Bağlayıcı 84" o:spid="_x0000_s1026" alt="Çizgi grafiği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sdt>
                  <w:sdtPr>
                    <w:rPr>
                      <w:rFonts w:cs="Arial"/>
                    </w:rPr>
                    <w:alias w:val="Yetenekleri girin:"/>
                    <w:tag w:val="Yetenekleri girin:"/>
                    <w:id w:val="929707386"/>
                    <w:placeholder>
                      <w:docPart w:val="9B1EA7D9CE1DFD44BD05DBA1DABF8C93"/>
                    </w:placeholder>
                    <w:temporary/>
                    <w:showingPlcHdr/>
                    <w15:appearance w15:val="hidden"/>
                  </w:sdtPr>
                  <w:sdtContent>
                    <w:p w:rsidR="00463463" w:rsidRPr="00F10C82" w:rsidRDefault="007B2F5C" w:rsidP="00463463">
                      <w:pPr>
                        <w:rPr>
                          <w:rFonts w:cs="Arial"/>
                        </w:rPr>
                      </w:pPr>
                      <w:r w:rsidRPr="00F10C82">
                        <w:rPr>
                          <w:rFonts w:cs="Arial"/>
                          <w:lang w:bidi="tr-TR"/>
                        </w:rPr>
                        <w:t>Başarılı olduğunuz alanları açıklayın. Sizi diğerlerinden ayıran şey nedir? Jargonu değil, kendi sözcüklerinizi kullanın.</w:t>
                      </w:r>
                    </w:p>
                  </w:sdtContent>
                </w:sdt>
              </w:tc>
            </w:tr>
          </w:tbl>
          <w:p w:rsidR="00B93310" w:rsidRPr="00F10C82" w:rsidRDefault="00B93310" w:rsidP="003856C9">
            <w:pPr>
              <w:rPr>
                <w:rFonts w:cs="Arial"/>
              </w:rPr>
            </w:pPr>
          </w:p>
        </w:tc>
        <w:tc>
          <w:tcPr>
            <w:tcW w:w="723" w:type="dxa"/>
          </w:tcPr>
          <w:p w:rsidR="00B93310" w:rsidRPr="00F10C82" w:rsidRDefault="00B93310" w:rsidP="00463463">
            <w:pPr>
              <w:rPr>
                <w:rFonts w:cs="Arial"/>
              </w:rPr>
            </w:pPr>
          </w:p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Sağ taraf düzen tablosu"/>
            </w:tblPr>
            <w:tblGrid>
              <w:gridCol w:w="5981"/>
            </w:tblGrid>
            <w:tr w:rsidR="008F6337" w:rsidRPr="00F10C82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F10C82" w:rsidRDefault="00000000" w:rsidP="008F6337">
                  <w:pPr>
                    <w:pStyle w:val="Balk2"/>
                    <w:rPr>
                      <w:rFonts w:cs="Arial"/>
                    </w:rPr>
                  </w:pPr>
                  <w:sdt>
                    <w:sdtPr>
                      <w:rPr>
                        <w:rFonts w:cs="Arial"/>
                      </w:rPr>
                      <w:alias w:val="Deneyim:"/>
                      <w:tag w:val="Deneyim:"/>
                      <w:id w:val="1217937480"/>
                      <w:placeholder>
                        <w:docPart w:val="E42AFCEB3057984A8AC87B9827CD6058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3053D9" w:rsidRPr="00F10C82">
                        <w:rPr>
                          <w:rFonts w:cs="Arial"/>
                          <w:lang w:bidi="tr-TR"/>
                        </w:rPr>
                        <w:t>Deneyim</w:t>
                      </w:r>
                    </w:sdtContent>
                  </w:sdt>
                </w:p>
                <w:p w:rsidR="008F6337" w:rsidRPr="00F10C82" w:rsidRDefault="00000000" w:rsidP="002B3890">
                  <w:pPr>
                    <w:pStyle w:val="Balk4"/>
                    <w:rPr>
                      <w:rFonts w:cs="Arial"/>
                    </w:rPr>
                  </w:pPr>
                  <w:sdt>
                    <w:sdtPr>
                      <w:rPr>
                        <w:rFonts w:cs="Arial"/>
                      </w:rPr>
                      <w:alias w:val="İş unvanını ve şirketi girin:"/>
                      <w:tag w:val="İş unvanını ve şirketi girin:"/>
                      <w:id w:val="287256568"/>
                      <w:placeholder>
                        <w:docPart w:val="A20C1B28003FB64F9D8018C8514F43E5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7B2F5C" w:rsidRPr="00F10C82">
                        <w:rPr>
                          <w:rFonts w:cs="Arial"/>
                          <w:lang w:bidi="tr-TR"/>
                        </w:rPr>
                        <w:t>İş Unvanı/Şirket</w:t>
                      </w:r>
                    </w:sdtContent>
                  </w:sdt>
                </w:p>
                <w:p w:rsidR="008F6337" w:rsidRPr="00F10C82" w:rsidRDefault="00000000" w:rsidP="008F6337">
                  <w:pPr>
                    <w:pStyle w:val="Balk5"/>
                    <w:rPr>
                      <w:rFonts w:cs="Arial"/>
                    </w:rPr>
                  </w:pPr>
                  <w:sdt>
                    <w:sdtPr>
                      <w:rPr>
                        <w:rFonts w:cs="Arial"/>
                      </w:rPr>
                      <w:alias w:val="Giriş - çıkış tarihlerini girin:"/>
                      <w:tag w:val="Giriş - çıkış tarihlerini girin:"/>
                      <w:id w:val="-1914612906"/>
                      <w:placeholder>
                        <w:docPart w:val="94B93210D0AC684189971D3C9B49DEC0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7B2F5C" w:rsidRPr="00F10C82">
                        <w:rPr>
                          <w:rFonts w:cs="Arial"/>
                          <w:lang w:bidi="tr-TR"/>
                        </w:rPr>
                        <w:t>Giriş - Çıkış Tarihleri</w:t>
                      </w:r>
                    </w:sdtContent>
                  </w:sdt>
                </w:p>
                <w:sdt>
                  <w:sdtPr>
                    <w:rPr>
                      <w:rFonts w:cs="Arial"/>
                    </w:rPr>
                    <w:alias w:val="İş ayrıntıları girin:"/>
                    <w:tag w:val="İş ayrıntıları girin:"/>
                    <w:id w:val="564761840"/>
                    <w:placeholder>
                      <w:docPart w:val="BFFEFCA223619540977105EEC75657CD"/>
                    </w:placeholder>
                    <w:temporary/>
                    <w:showingPlcHdr/>
                    <w15:appearance w15:val="hidden"/>
                  </w:sdtPr>
                  <w:sdtContent>
                    <w:p w:rsidR="008F6337" w:rsidRPr="00F10C82" w:rsidRDefault="007B2F5C" w:rsidP="008F6337">
                      <w:pPr>
                        <w:rPr>
                          <w:rFonts w:cs="Arial"/>
                        </w:rPr>
                      </w:pPr>
                      <w:r w:rsidRPr="00F10C82">
                        <w:rPr>
                          <w:rFonts w:cs="Arial"/>
                          <w:lang w:bidi="tr-TR"/>
                        </w:rPr>
                        <w:t>Temel sorumluluklarınızı, liderlik deneyimlerinizi ve en büyük başarılarınızı özetleyin. Her şeyi listelemeyin. Konunun dışına çıkmadan, fark yarattığınızı gösteren verileri yazın.</w:t>
                      </w:r>
                    </w:p>
                  </w:sdtContent>
                </w:sdt>
                <w:sdt>
                  <w:sdtPr>
                    <w:rPr>
                      <w:rFonts w:cs="Arial"/>
                    </w:rPr>
                    <w:alias w:val="İş unvanını ve şirketi girin:"/>
                    <w:tag w:val="İş unvanını ve şirketi girin:"/>
                    <w:id w:val="1612239417"/>
                    <w:placeholder>
                      <w:docPart w:val="CF731548A92EF747BCBE1381B8C2FA74"/>
                    </w:placeholder>
                    <w:temporary/>
                    <w:showingPlcHdr/>
                    <w15:appearance w15:val="hidden"/>
                  </w:sdtPr>
                  <w:sdtContent>
                    <w:p w:rsidR="007B2F5C" w:rsidRPr="00F10C82" w:rsidRDefault="007B2F5C" w:rsidP="0043426C">
                      <w:pPr>
                        <w:pStyle w:val="Balk4"/>
                        <w:rPr>
                          <w:rFonts w:cs="Arial"/>
                        </w:rPr>
                      </w:pPr>
                      <w:r w:rsidRPr="00F10C82">
                        <w:rPr>
                          <w:rFonts w:cs="Arial"/>
                          <w:lang w:bidi="tr-TR"/>
                        </w:rPr>
                        <w:t>İş Unvanı/Şirket</w:t>
                      </w:r>
                    </w:p>
                  </w:sdtContent>
                </w:sdt>
                <w:sdt>
                  <w:sdtPr>
                    <w:rPr>
                      <w:rFonts w:cs="Arial"/>
                    </w:rPr>
                    <w:alias w:val="Giriş - çıkış tarihlerini girin:"/>
                    <w:tag w:val="Giriş - çıkış tarihlerini girin:"/>
                    <w:id w:val="998615550"/>
                    <w:placeholder>
                      <w:docPart w:val="E3EC2707385F2A4EAE9A898CCD61C894"/>
                    </w:placeholder>
                    <w:temporary/>
                    <w:showingPlcHdr/>
                    <w15:appearance w15:val="hidden"/>
                  </w:sdtPr>
                  <w:sdtContent>
                    <w:p w:rsidR="007B2F5C" w:rsidRPr="00F10C82" w:rsidRDefault="007B2F5C" w:rsidP="007B2F5C">
                      <w:pPr>
                        <w:pStyle w:val="Balk5"/>
                        <w:rPr>
                          <w:rFonts w:cs="Arial"/>
                        </w:rPr>
                      </w:pPr>
                      <w:r w:rsidRPr="00F10C82">
                        <w:rPr>
                          <w:rFonts w:cs="Arial"/>
                          <w:lang w:bidi="tr-TR"/>
                        </w:rPr>
                        <w:t>Giriş - Çıkış Tarihleri</w:t>
                      </w:r>
                    </w:p>
                  </w:sdtContent>
                </w:sdt>
                <w:sdt>
                  <w:sdtPr>
                    <w:rPr>
                      <w:rFonts w:cs="Arial"/>
                    </w:rPr>
                    <w:alias w:val="Daha fazla iş ayrıntısı girin:"/>
                    <w:tag w:val="Daha fazla iş ayrıntısı girin:"/>
                    <w:id w:val="-423336076"/>
                    <w:placeholder>
                      <w:docPart w:val="2142C3A4C2BF6F42B77F7F4FD68897A6"/>
                    </w:placeholder>
                    <w:temporary/>
                    <w:showingPlcHdr/>
                    <w15:appearance w15:val="hidden"/>
                  </w:sdtPr>
                  <w:sdtContent>
                    <w:p w:rsidR="008F6337" w:rsidRPr="00F10C82" w:rsidRDefault="00473EF8" w:rsidP="00832F81">
                      <w:pPr>
                        <w:rPr>
                          <w:rFonts w:cs="Arial"/>
                        </w:rPr>
                      </w:pPr>
                      <w:r w:rsidRPr="00F10C82">
                        <w:rPr>
                          <w:rFonts w:cs="Arial"/>
                          <w:lang w:bidi="tr-TR"/>
                        </w:rPr>
                        <w:t>Liderlik yaptığınız ekibin büyüklüğünü, sonuçlandırdığınız projelerin veya yazdığınız makalelerin sayısını düşünün.</w:t>
                      </w:r>
                    </w:p>
                  </w:sdtContent>
                </w:sdt>
              </w:tc>
            </w:tr>
            <w:tr w:rsidR="008F6337" w:rsidRPr="00F10C82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F10C82" w:rsidRDefault="00000000" w:rsidP="008F6337">
                  <w:pPr>
                    <w:pStyle w:val="Balk2"/>
                    <w:rPr>
                      <w:rFonts w:cs="Arial"/>
                    </w:rPr>
                  </w:pPr>
                  <w:sdt>
                    <w:sdtPr>
                      <w:rPr>
                        <w:rFonts w:cs="Arial"/>
                      </w:rPr>
                      <w:alias w:val="Eğitim:"/>
                      <w:tag w:val="Eğitim:"/>
                      <w:id w:val="1349516922"/>
                      <w:placeholder>
                        <w:docPart w:val="51970E879A62F048AC527D9B48D0CCAD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3053D9" w:rsidRPr="00F10C82">
                        <w:rPr>
                          <w:rFonts w:cs="Arial"/>
                          <w:lang w:bidi="tr-TR"/>
                        </w:rPr>
                        <w:t>Eğitim</w:t>
                      </w:r>
                    </w:sdtContent>
                  </w:sdt>
                </w:p>
                <w:sdt>
                  <w:sdtPr>
                    <w:rPr>
                      <w:rFonts w:cs="Arial"/>
                    </w:rPr>
                    <w:alias w:val="Diploma / Alındığı Tarih:"/>
                    <w:tag w:val="Diploma / Alındığı Tarih:"/>
                    <w:id w:val="634905938"/>
                    <w:placeholder>
                      <w:docPart w:val="B9CBC95EEECAD447840BE1FC23A63DFA"/>
                    </w:placeholder>
                    <w:temporary/>
                    <w:showingPlcHdr/>
                    <w15:appearance w15:val="hidden"/>
                  </w:sdtPr>
                  <w:sdtContent>
                    <w:p w:rsidR="007B2F5C" w:rsidRPr="00F10C82" w:rsidRDefault="007B2F5C" w:rsidP="002B3890">
                      <w:pPr>
                        <w:pStyle w:val="Balk4"/>
                        <w:rPr>
                          <w:rFonts w:cs="Arial"/>
                        </w:rPr>
                      </w:pPr>
                      <w:r w:rsidRPr="00F10C82">
                        <w:rPr>
                          <w:rFonts w:cs="Arial"/>
                          <w:lang w:bidi="tr-TR"/>
                        </w:rPr>
                        <w:t>Diploma / Alındığı Tarih</w:t>
                      </w:r>
                    </w:p>
                  </w:sdtContent>
                </w:sdt>
                <w:sdt>
                  <w:sdtPr>
                    <w:rPr>
                      <w:rFonts w:cs="Arial"/>
                    </w:rPr>
                    <w:alias w:val="Okul:"/>
                    <w:tag w:val="Okul:"/>
                    <w:id w:val="-741416646"/>
                    <w:placeholder>
                      <w:docPart w:val="374589AAF8C8704F8CD27B544FBB8EE8"/>
                    </w:placeholder>
                    <w:temporary/>
                    <w:showingPlcHdr/>
                    <w15:appearance w15:val="hidden"/>
                  </w:sdtPr>
                  <w:sdtContent>
                    <w:p w:rsidR="007B2F5C" w:rsidRPr="00F10C82" w:rsidRDefault="007B2F5C" w:rsidP="007B2F5C">
                      <w:pPr>
                        <w:pStyle w:val="Balk5"/>
                        <w:rPr>
                          <w:rFonts w:cs="Arial"/>
                        </w:rPr>
                      </w:pPr>
                      <w:r w:rsidRPr="00F10C82">
                        <w:rPr>
                          <w:rFonts w:cs="Arial"/>
                          <w:lang w:bidi="tr-TR"/>
                        </w:rPr>
                        <w:t>Okul</w:t>
                      </w:r>
                    </w:p>
                  </w:sdtContent>
                </w:sdt>
                <w:p w:rsidR="008F6337" w:rsidRPr="00F10C82" w:rsidRDefault="00000000" w:rsidP="007B2F5C">
                  <w:pPr>
                    <w:rPr>
                      <w:rFonts w:cs="Arial"/>
                    </w:rPr>
                  </w:pPr>
                  <w:sdt>
                    <w:sdtPr>
                      <w:rPr>
                        <w:rFonts w:cs="Arial"/>
                      </w:rPr>
                      <w:alias w:val="Eğitim ayrıntıları:"/>
                      <w:tag w:val="Eğitim ayrıntıları:"/>
                      <w:id w:val="-670642327"/>
                      <w:placeholder>
                        <w:docPart w:val="CEE14DF8833DE248BD72C701013115EA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7B2F5C" w:rsidRPr="00F10C82">
                        <w:rPr>
                          <w:rFonts w:cs="Arial"/>
                          <w:lang w:bidi="tr-TR"/>
                        </w:rPr>
                        <w:t>Buraya not ortalamanızı ve aldığınız ilgili dersler, ödüller ve onur belgelerinin bir özetini ekleyebilirsiniz.</w:t>
                      </w:r>
                    </w:sdtContent>
                  </w:sdt>
                </w:p>
              </w:tc>
            </w:tr>
            <w:tr w:rsidR="008F6337" w:rsidRPr="00F10C82" w:rsidTr="00B85871">
              <w:tc>
                <w:tcPr>
                  <w:tcW w:w="5191" w:type="dxa"/>
                </w:tcPr>
                <w:p w:rsidR="008F6337" w:rsidRPr="00F10C82" w:rsidRDefault="00000000" w:rsidP="008F6337">
                  <w:pPr>
                    <w:pStyle w:val="Balk2"/>
                    <w:rPr>
                      <w:rFonts w:cs="Arial"/>
                    </w:rPr>
                  </w:pPr>
                  <w:sdt>
                    <w:sdtPr>
                      <w:rPr>
                        <w:rFonts w:cs="Arial"/>
                      </w:rPr>
                      <w:alias w:val="Gönüllü Çalışma Deneyimi veya Liderlik:"/>
                      <w:tag w:val="Gönüllü Çalışma Deneyimi veya Liderlik:"/>
                      <w:id w:val="-1093778966"/>
                      <w:placeholder>
                        <w:docPart w:val="1E2A09F644CA024C89B57E487907C3A6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3053D9" w:rsidRPr="00F10C82">
                        <w:rPr>
                          <w:rFonts w:cs="Arial"/>
                          <w:lang w:bidi="tr-TR"/>
                        </w:rPr>
                        <w:t>Gönüllü Çalışma Deneyimi veya Liderlik</w:t>
                      </w:r>
                    </w:sdtContent>
                  </w:sdt>
                </w:p>
                <w:sdt>
                  <w:sdtPr>
                    <w:rPr>
                      <w:rFonts w:cs="Arial"/>
                    </w:rPr>
                    <w:alias w:val="Gönüllü çalışma deneyimi veya liderlik bilgilerini girin:"/>
                    <w:tag w:val="Gönüllü çalışma deneyimi veya liderlik bilgilerini girin:"/>
                    <w:id w:val="1952504710"/>
                    <w:placeholder>
                      <w:docPart w:val="2F0DFB7DD0A6D941940F25A8AA23C90F"/>
                    </w:placeholder>
                    <w:temporary/>
                    <w:showingPlcHdr/>
                    <w15:appearance w15:val="hidden"/>
                  </w:sdtPr>
                  <w:sdtContent>
                    <w:p w:rsidR="008F6337" w:rsidRPr="00F10C82" w:rsidRDefault="007B2F5C" w:rsidP="008F6337">
                      <w:pPr>
                        <w:rPr>
                          <w:rFonts w:cs="Arial"/>
                        </w:rPr>
                      </w:pPr>
                      <w:r w:rsidRPr="00F10C82">
                        <w:rPr>
                          <w:rFonts w:cs="Arial"/>
                          <w:lang w:bidi="tr-TR"/>
                        </w:rPr>
                        <w:t>Kulübünüz için takım yöneticiliği, en sevdiğiniz hayır kurumu için proje liderliği veya okul gazetenizde editörlük mü yapmıştınız? Liderlik becerilerinizi gösteren deneyimlerinizi açıklayın.</w:t>
                      </w:r>
                    </w:p>
                  </w:sdtContent>
                </w:sdt>
              </w:tc>
            </w:tr>
          </w:tbl>
          <w:p w:rsidR="008F6337" w:rsidRPr="00F10C82" w:rsidRDefault="008F6337" w:rsidP="003856C9">
            <w:pPr>
              <w:rPr>
                <w:rFonts w:cs="Arial"/>
              </w:rPr>
            </w:pPr>
          </w:p>
        </w:tc>
      </w:tr>
    </w:tbl>
    <w:p w:rsidR="00E941EF" w:rsidRPr="00F10C82" w:rsidRDefault="00E941EF" w:rsidP="0019561F">
      <w:pPr>
        <w:pStyle w:val="AralkYok"/>
        <w:rPr>
          <w:rFonts w:cs="Arial"/>
        </w:rPr>
      </w:pPr>
    </w:p>
    <w:sectPr w:rsidR="00E941EF" w:rsidRPr="00F10C82" w:rsidSect="000027BF">
      <w:headerReference w:type="default" r:id="rId6"/>
      <w:footerReference w:type="default" r:id="rId7"/>
      <w:headerReference w:type="first" r:id="rId8"/>
      <w:footerReference w:type="first" r:id="rId9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C4A82" w:rsidRDefault="005C4A82" w:rsidP="003856C9">
      <w:pPr>
        <w:spacing w:after="0" w:line="240" w:lineRule="auto"/>
      </w:pPr>
      <w:r>
        <w:separator/>
      </w:r>
    </w:p>
  </w:endnote>
  <w:endnote w:type="continuationSeparator" w:id="0">
    <w:p w:rsidR="005C4A82" w:rsidRDefault="005C4A82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856C9" w:rsidRDefault="007803B7" w:rsidP="007803B7">
    <w:pPr>
      <w:pStyle w:val="AltBilgi"/>
    </w:pPr>
    <w:r w:rsidRPr="00DC79BB">
      <w:rPr>
        <w:noProof/>
        <w:lang w:eastAsia="tr-TR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 4" descr="Çeşitli açılarda gri dikdörtgenlerden oluşan alt bilgi grafik tasarımı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Serbest biçi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Serbest biçi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Serbest biçi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Serbest biçi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Serbest biçi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Serbest biçi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Serbest biçi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Serbest biçi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Serbest biçi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785CDFA" id="Grup 4" o:spid="_x0000_s1026" alt="Çeşitli açılarda gri dikdörtgenlerden oluşan alt bilgi grafik tasarımı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">
              <o:lock v:ext="edit" aspectratio="t"/>
              <v:shape id="Serbest biçi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Serbest biçi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Serbest biçi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Serbest biçi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Serbest biçi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Serbest biçi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Serbest biçi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Serbest biçi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Serbest biçi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tr-TR"/>
          </w:rPr>
          <w:fldChar w:fldCharType="begin"/>
        </w:r>
        <w:r w:rsidR="001765FE">
          <w:rPr>
            <w:lang w:bidi="tr-TR"/>
          </w:rPr>
          <w:instrText xml:space="preserve"> PAGE   \* MERGEFORMAT </w:instrText>
        </w:r>
        <w:r w:rsidR="001765FE">
          <w:rPr>
            <w:lang w:bidi="tr-TR"/>
          </w:rPr>
          <w:fldChar w:fldCharType="separate"/>
        </w:r>
        <w:r w:rsidR="00545972">
          <w:rPr>
            <w:noProof/>
            <w:lang w:bidi="tr-TR"/>
          </w:rPr>
          <w:t>2</w:t>
        </w:r>
        <w:r w:rsidR="001765FE">
          <w:rPr>
            <w:noProof/>
            <w:lang w:bidi="tr-TR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765FE" w:rsidRDefault="00DC79BB">
    <w:pPr>
      <w:pStyle w:val="AltBilgi"/>
    </w:pPr>
    <w:r w:rsidRPr="00DC79BB">
      <w:rPr>
        <w:noProof/>
        <w:lang w:eastAsia="tr-TR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up 4" descr="Çeşitli açılarda gri dikdörtgenlerden oluşan alt bilgi grafik tasarımı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Serbest biçi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Serbest biçi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Serbest 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Serbest 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Serbest biçi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Serbest 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Serbest 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Serbest 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Serbest biçi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8FE9B4F" id="Grup 4" o:spid="_x0000_s1026" alt="Çeşitli açılarda gri dikdörtgenlerden oluşan alt bilgi grafik tasarımı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">
              <o:lock v:ext="edit" aspectratio="t"/>
              <v:shape id="Serbest biçi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Serbest biçi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Serbest 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Serbest 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Serbest biçi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Serbest 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Serbest 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Serbest 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Serbest biçi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C4A82" w:rsidRDefault="005C4A82" w:rsidP="003856C9">
      <w:pPr>
        <w:spacing w:after="0" w:line="240" w:lineRule="auto"/>
      </w:pPr>
      <w:r>
        <w:separator/>
      </w:r>
    </w:p>
  </w:footnote>
  <w:footnote w:type="continuationSeparator" w:id="0">
    <w:p w:rsidR="005C4A82" w:rsidRDefault="005C4A82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856C9" w:rsidRDefault="007803B7">
    <w:pPr>
      <w:pStyle w:val="stBilgi"/>
    </w:pPr>
    <w:r w:rsidRPr="00DC79BB">
      <w:rPr>
        <w:noProof/>
        <w:lang w:eastAsia="tr-TR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 17" descr="Çeşitli açılarda gri dikdörtgenlerden oluşan üst bilgi grafik tasarımı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Serbest biçi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Serbest 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Serbest biçi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Serbest biçi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Serbest biçi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Serbest 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Serbest 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Serbest 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Serbest biçi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Serbest biçi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25DF258" id="Grup 17" o:spid="_x0000_s1026" alt="Çeşitli açılarda gri dikdörtgenlerden oluşan üst bilgi grafik tasarımı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">
              <o:lock v:ext="edit" aspectratio="t"/>
              <v:shape id="Serbest biçi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Serbest 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Serbest biçi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Serbest biçi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Serbest biçi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Serbest 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Serbest 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Serbest 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Serbest biçi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Serbest biçi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C79BB" w:rsidRDefault="00DC79BB">
    <w:pPr>
      <w:pStyle w:val="stBilgi"/>
    </w:pPr>
    <w:r w:rsidRPr="00DC79BB">
      <w:rPr>
        <w:noProof/>
        <w:lang w:eastAsia="tr-TR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 17" descr="Çeşitli açılarda gri dikdörtgenlerden oluşan üst bilgi grafik tasarımı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Serbest biçi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Serbest 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Serbest 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Serbest biçi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Serbest biçi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Serbest biçi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Serbest 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Serbest 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Serbest 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Serbest biçi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ED467CB" id="Grup 17" o:spid="_x0000_s1026" alt="Çeşitli açılarda gri dikdörtgenlerden oluşan üst bilgi grafik tasarımı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">
              <o:lock v:ext="edit" aspectratio="t"/>
              <v:shape id="Serbest biçi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Serbest 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Serbest 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Serbest biçi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Serbest biçi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Serbest biçi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Serbest 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Serbest 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Serbest 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Serbest biçi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5E0"/>
    <w:rsid w:val="000027BF"/>
    <w:rsid w:val="00052BE1"/>
    <w:rsid w:val="0007412A"/>
    <w:rsid w:val="000E6E0A"/>
    <w:rsid w:val="0010199E"/>
    <w:rsid w:val="001765FE"/>
    <w:rsid w:val="0019561F"/>
    <w:rsid w:val="001B32D2"/>
    <w:rsid w:val="0029320D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5152F2"/>
    <w:rsid w:val="00534E4E"/>
    <w:rsid w:val="00545972"/>
    <w:rsid w:val="00551D35"/>
    <w:rsid w:val="00557019"/>
    <w:rsid w:val="005674AC"/>
    <w:rsid w:val="0057302A"/>
    <w:rsid w:val="005A1E51"/>
    <w:rsid w:val="005A7E57"/>
    <w:rsid w:val="005C4A82"/>
    <w:rsid w:val="00616FF4"/>
    <w:rsid w:val="00663D45"/>
    <w:rsid w:val="006A3CE7"/>
    <w:rsid w:val="00743379"/>
    <w:rsid w:val="007803B7"/>
    <w:rsid w:val="007B2F5C"/>
    <w:rsid w:val="007C5F05"/>
    <w:rsid w:val="00832043"/>
    <w:rsid w:val="00832F81"/>
    <w:rsid w:val="008C7CA2"/>
    <w:rsid w:val="008F6337"/>
    <w:rsid w:val="00A42F91"/>
    <w:rsid w:val="00AF1258"/>
    <w:rsid w:val="00B01E52"/>
    <w:rsid w:val="00B33B65"/>
    <w:rsid w:val="00B550FC"/>
    <w:rsid w:val="00B85871"/>
    <w:rsid w:val="00B93310"/>
    <w:rsid w:val="00BC1F18"/>
    <w:rsid w:val="00BD2E58"/>
    <w:rsid w:val="00BF6BAB"/>
    <w:rsid w:val="00C007A5"/>
    <w:rsid w:val="00C4403A"/>
    <w:rsid w:val="00CE6306"/>
    <w:rsid w:val="00D11C4D"/>
    <w:rsid w:val="00D5067A"/>
    <w:rsid w:val="00D86972"/>
    <w:rsid w:val="00DC79BB"/>
    <w:rsid w:val="00E34D58"/>
    <w:rsid w:val="00E941EF"/>
    <w:rsid w:val="00EB1C1B"/>
    <w:rsid w:val="00F10C82"/>
    <w:rsid w:val="00F56435"/>
    <w:rsid w:val="00FA07AA"/>
    <w:rsid w:val="00FB0A17"/>
    <w:rsid w:val="00FB6A8F"/>
    <w:rsid w:val="00FC05E0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9F4C90D2-2C32-8640-9731-5866C2A36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tr-TR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72"/>
    <w:rPr>
      <w:rFonts w:ascii="Arial" w:hAnsi="Arial"/>
    </w:rPr>
  </w:style>
  <w:style w:type="paragraph" w:styleId="Balk1">
    <w:name w:val="heading 1"/>
    <w:basedOn w:val="Normal"/>
    <w:link w:val="Balk1Char"/>
    <w:uiPriority w:val="9"/>
    <w:qFormat/>
    <w:rsid w:val="00D86972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eastAsiaTheme="majorEastAsia" w:cstheme="majorBidi"/>
      <w:caps/>
      <w:sz w:val="44"/>
      <w:szCs w:val="32"/>
    </w:rPr>
  </w:style>
  <w:style w:type="paragraph" w:styleId="Balk2">
    <w:name w:val="heading 2"/>
    <w:basedOn w:val="Normal"/>
    <w:link w:val="Balk2Char"/>
    <w:uiPriority w:val="9"/>
    <w:unhideWhenUsed/>
    <w:qFormat/>
    <w:rsid w:val="00D86972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eastAsiaTheme="majorEastAsia" w:cstheme="majorBidi"/>
      <w:caps/>
      <w:sz w:val="26"/>
      <w:szCs w:val="26"/>
    </w:rPr>
  </w:style>
  <w:style w:type="paragraph" w:styleId="Balk3">
    <w:name w:val="heading 3"/>
    <w:basedOn w:val="Normal"/>
    <w:link w:val="Balk3Char"/>
    <w:uiPriority w:val="9"/>
    <w:unhideWhenUsed/>
    <w:qFormat/>
    <w:rsid w:val="00D86972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Balk4">
    <w:name w:val="heading 4"/>
    <w:basedOn w:val="Normal"/>
    <w:link w:val="Balk4Char"/>
    <w:uiPriority w:val="9"/>
    <w:unhideWhenUsed/>
    <w:qFormat/>
    <w:rsid w:val="00D86972"/>
    <w:pPr>
      <w:keepNext/>
      <w:keepLines/>
      <w:spacing w:before="400" w:after="0"/>
      <w:contextualSpacing/>
      <w:outlineLvl w:val="3"/>
    </w:pPr>
    <w:rPr>
      <w:rFonts w:eastAsiaTheme="majorEastAsia" w:cstheme="majorBidi"/>
      <w:b/>
      <w:iCs/>
      <w:caps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D86972"/>
    <w:pPr>
      <w:keepNext/>
      <w:keepLines/>
      <w:spacing w:after="0"/>
      <w:outlineLvl w:val="4"/>
    </w:pPr>
    <w:rPr>
      <w:rFonts w:eastAsiaTheme="majorEastAsia" w:cstheme="majorBidi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86972"/>
    <w:pPr>
      <w:keepNext/>
      <w:keepLines/>
      <w:spacing w:before="40" w:after="0"/>
      <w:outlineLvl w:val="5"/>
    </w:pPr>
    <w:rPr>
      <w:rFonts w:eastAsiaTheme="majorEastAsia" w:cstheme="majorBidi"/>
      <w:color w:val="1B5A56" w:themeColor="accent1" w:themeShade="7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C007A5"/>
    <w:pPr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007A5"/>
  </w:style>
  <w:style w:type="paragraph" w:styleId="AltBilgi">
    <w:name w:val="footer"/>
    <w:basedOn w:val="Normal"/>
    <w:link w:val="AltBilgi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AltBilgiChar">
    <w:name w:val="Alt Bilgi Char"/>
    <w:basedOn w:val="VarsaylanParagrafYazTipi"/>
    <w:link w:val="AltBilgi"/>
    <w:uiPriority w:val="99"/>
    <w:rsid w:val="00FE20E6"/>
  </w:style>
  <w:style w:type="table" w:styleId="TabloKlavuzu">
    <w:name w:val="Table Grid"/>
    <w:basedOn w:val="NormalTablo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2Char">
    <w:name w:val="Başlık 2 Char"/>
    <w:basedOn w:val="VarsaylanParagrafYazTipi"/>
    <w:link w:val="Balk2"/>
    <w:uiPriority w:val="9"/>
    <w:rsid w:val="00D86972"/>
    <w:rPr>
      <w:rFonts w:ascii="Arial" w:eastAsiaTheme="majorEastAsia" w:hAnsi="Arial" w:cstheme="majorBidi"/>
      <w:caps/>
      <w:sz w:val="26"/>
      <w:szCs w:val="26"/>
    </w:rPr>
  </w:style>
  <w:style w:type="character" w:styleId="YerTutucuMetni">
    <w:name w:val="Placeholder Text"/>
    <w:basedOn w:val="VarsaylanParagrafYazTipi"/>
    <w:uiPriority w:val="99"/>
    <w:semiHidden/>
    <w:rsid w:val="003053D9"/>
    <w:rPr>
      <w:color w:val="808080"/>
    </w:rPr>
  </w:style>
  <w:style w:type="character" w:customStyle="1" w:styleId="Balk1Char">
    <w:name w:val="Başlık 1 Char"/>
    <w:basedOn w:val="VarsaylanParagrafYazTipi"/>
    <w:link w:val="Balk1"/>
    <w:uiPriority w:val="9"/>
    <w:rsid w:val="00D86972"/>
    <w:rPr>
      <w:rFonts w:ascii="Arial" w:eastAsiaTheme="majorEastAsia" w:hAnsi="Arial" w:cstheme="majorBidi"/>
      <w:caps/>
      <w:sz w:val="44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D86972"/>
    <w:rPr>
      <w:rFonts w:ascii="Arial" w:eastAsiaTheme="majorEastAsia" w:hAnsi="Arial" w:cstheme="majorBidi"/>
      <w:caps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D86972"/>
    <w:rPr>
      <w:rFonts w:ascii="Arial" w:eastAsiaTheme="majorEastAsia" w:hAnsi="Arial" w:cstheme="majorBidi"/>
      <w:b/>
      <w:iCs/>
      <w:caps/>
    </w:rPr>
  </w:style>
  <w:style w:type="character" w:customStyle="1" w:styleId="Balk5Char">
    <w:name w:val="Başlık 5 Char"/>
    <w:basedOn w:val="VarsaylanParagrafYazTipi"/>
    <w:link w:val="Balk5"/>
    <w:uiPriority w:val="9"/>
    <w:rsid w:val="00D86972"/>
    <w:rPr>
      <w:rFonts w:ascii="Arial" w:eastAsiaTheme="majorEastAsia" w:hAnsi="Arial" w:cstheme="majorBidi"/>
    </w:rPr>
  </w:style>
  <w:style w:type="paragraph" w:styleId="AralkYok">
    <w:name w:val="No Spacing"/>
    <w:uiPriority w:val="10"/>
    <w:qFormat/>
    <w:rsid w:val="00D86972"/>
    <w:pPr>
      <w:spacing w:after="0" w:line="240" w:lineRule="auto"/>
    </w:pPr>
    <w:rPr>
      <w:rFonts w:ascii="Arial" w:hAnsi="Arial"/>
    </w:rPr>
  </w:style>
  <w:style w:type="paragraph" w:customStyle="1" w:styleId="Grafikesi">
    <w:name w:val="Grafik Öğesi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KonuBal">
    <w:name w:val="Title"/>
    <w:basedOn w:val="Normal"/>
    <w:next w:val="Normal"/>
    <w:link w:val="KonuBal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AltyazChar">
    <w:name w:val="Altyazı Char"/>
    <w:basedOn w:val="VarsaylanParagrafYazTipi"/>
    <w:link w:val="Altyaz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86972"/>
    <w:rPr>
      <w:rFonts w:ascii="Arial" w:eastAsiaTheme="majorEastAsia" w:hAnsi="Arial" w:cstheme="majorBidi"/>
      <w:color w:val="1B5A56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idayetposcu/Library/Containers/com.microsoft.Word/Data/Library/Application%20Support/Microsoft/Office/16.0/DTS/tr-TR%7b2660B3A5-72A6-DD4D-B26E-5FF4EACEB7DB%7d/%7b0A8482E0-0798-2A4B-9350-2E367D6829A9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3CE0E29A1E9994796DC88F424F6F29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27C992D-3010-C545-88F0-94718DC3E8AE}"/>
      </w:docPartPr>
      <w:docPartBody>
        <w:p w:rsidR="00000000" w:rsidRDefault="00000000">
          <w:pPr>
            <w:pStyle w:val="E3CE0E29A1E9994796DC88F424F6F299"/>
          </w:pPr>
          <w:r w:rsidRPr="00545972">
            <w:rPr>
              <w:rFonts w:cs="Arial"/>
              <w:lang w:bidi="tr-TR"/>
            </w:rPr>
            <w:t>Ad Soyadı</w:t>
          </w:r>
        </w:p>
      </w:docPartBody>
    </w:docPart>
    <w:docPart>
      <w:docPartPr>
        <w:name w:val="A0B4CC2E6D585F47BB285EB5DC137D7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16C9382-7BAA-CC4C-B33D-55F3D6714DF2}"/>
      </w:docPartPr>
      <w:docPartBody>
        <w:p w:rsidR="00000000" w:rsidRDefault="00000000">
          <w:pPr>
            <w:pStyle w:val="A0B4CC2E6D585F47BB285EB5DC137D78"/>
          </w:pPr>
          <w:r w:rsidRPr="00F10C82">
            <w:rPr>
              <w:rFonts w:cs="Arial"/>
              <w:lang w:bidi="tr-TR"/>
            </w:rPr>
            <w:t>E-posta</w:t>
          </w:r>
        </w:p>
      </w:docPartBody>
    </w:docPart>
    <w:docPart>
      <w:docPartPr>
        <w:name w:val="7830D61EF767254CA9D5EEB94785A9E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426F93-E3EE-C647-BBF8-B7C573483C6E}"/>
      </w:docPartPr>
      <w:docPartBody>
        <w:p w:rsidR="00000000" w:rsidRDefault="00000000">
          <w:pPr>
            <w:pStyle w:val="7830D61EF767254CA9D5EEB94785A9E4"/>
          </w:pPr>
          <w:r w:rsidRPr="00F10C82">
            <w:rPr>
              <w:rFonts w:cs="Arial"/>
              <w:lang w:bidi="tr-TR"/>
            </w:rPr>
            <w:t>Telefon</w:t>
          </w:r>
        </w:p>
      </w:docPartBody>
    </w:docPart>
    <w:docPart>
      <w:docPartPr>
        <w:name w:val="6220FDCC2760B44480A0A3B95B12900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90F6B3-745B-3E4F-B9CD-FE79B003860B}"/>
      </w:docPartPr>
      <w:docPartBody>
        <w:p w:rsidR="00000000" w:rsidRDefault="00000000">
          <w:pPr>
            <w:pStyle w:val="6220FDCC2760B44480A0A3B95B129005"/>
          </w:pPr>
          <w:r w:rsidRPr="000E6E0A">
            <w:rPr>
              <w:rFonts w:cs="Arial"/>
              <w:lang w:bidi="tr-TR"/>
            </w:rPr>
            <w:t>LINKEDIN URL’Sİ</w:t>
          </w:r>
        </w:p>
      </w:docPartBody>
    </w:docPart>
    <w:docPart>
      <w:docPartPr>
        <w:name w:val="7F79267C874A7D43A7571162E0C6FDE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EA98F62-D2CC-4547-BD29-9D9BBF351A58}"/>
      </w:docPartPr>
      <w:docPartBody>
        <w:p w:rsidR="00000000" w:rsidRDefault="00000000">
          <w:pPr>
            <w:pStyle w:val="7F79267C874A7D43A7571162E0C6FDE7"/>
          </w:pPr>
          <w:r w:rsidRPr="00F10C82">
            <w:rPr>
              <w:rFonts w:cs="Arial"/>
              <w:lang w:bidi="tr-TR"/>
            </w:rPr>
            <w:t>Diğer çevrimiçi sayfalarınızın bağlantıları: Portföy/Web sitesi/Blog</w:t>
          </w:r>
        </w:p>
      </w:docPartBody>
    </w:docPart>
    <w:docPart>
      <w:docPartPr>
        <w:name w:val="49E835E98F6A6F44BBF84B75A8F01F5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512D655-9F84-1C46-AA80-1C4C2B497153}"/>
      </w:docPartPr>
      <w:docPartBody>
        <w:p w:rsidR="00000000" w:rsidRDefault="00000000">
          <w:pPr>
            <w:pStyle w:val="49E835E98F6A6F44BBF84B75A8F01F5B"/>
          </w:pPr>
          <w:r w:rsidRPr="00F10C82">
            <w:rPr>
              <w:rFonts w:cs="Arial"/>
              <w:lang w:bidi="tr-TR"/>
            </w:rPr>
            <w:t>Hedef</w:t>
          </w:r>
        </w:p>
      </w:docPartBody>
    </w:docPart>
    <w:docPart>
      <w:docPartPr>
        <w:name w:val="D1FD052E9D5F854CA823892DE01DA2D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C5FB6BB-C021-B44F-A097-FC4CE1A0C935}"/>
      </w:docPartPr>
      <w:docPartBody>
        <w:p w:rsidR="00000000" w:rsidRDefault="00000000">
          <w:pPr>
            <w:pStyle w:val="D1FD052E9D5F854CA823892DE01DA2D4"/>
          </w:pPr>
          <w:r w:rsidRPr="00F10C82">
            <w:rPr>
              <w:rFonts w:cs="Arial"/>
              <w:lang w:bidi="tr-TR"/>
            </w:rPr>
            <w:t>Başlamak için yer tutucu metne tıklayınve yazmaya başlayın. Bir ya da iki cümleyle kısaca açıklayın.</w:t>
          </w:r>
        </w:p>
      </w:docPartBody>
    </w:docPart>
    <w:docPart>
      <w:docPartPr>
        <w:name w:val="F9FFEC86AFD3194CBD76CAB03A0A94C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8742995-2326-A946-936F-F17E863A11F0}"/>
      </w:docPartPr>
      <w:docPartBody>
        <w:p w:rsidR="00000000" w:rsidRDefault="00000000">
          <w:pPr>
            <w:pStyle w:val="F9FFEC86AFD3194CBD76CAB03A0A94C3"/>
          </w:pPr>
          <w:r w:rsidRPr="00F10C82">
            <w:rPr>
              <w:rFonts w:cs="Arial"/>
              <w:lang w:bidi="tr-TR"/>
            </w:rPr>
            <w:t>Yetenekler</w:t>
          </w:r>
        </w:p>
      </w:docPartBody>
    </w:docPart>
    <w:docPart>
      <w:docPartPr>
        <w:name w:val="9B1EA7D9CE1DFD44BD05DBA1DABF8C9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7CFC218-303C-784C-810C-A9298B6D18D5}"/>
      </w:docPartPr>
      <w:docPartBody>
        <w:p w:rsidR="00000000" w:rsidRDefault="00000000">
          <w:pPr>
            <w:pStyle w:val="9B1EA7D9CE1DFD44BD05DBA1DABF8C93"/>
          </w:pPr>
          <w:r w:rsidRPr="00F10C82">
            <w:rPr>
              <w:rFonts w:cs="Arial"/>
              <w:lang w:bidi="tr-TR"/>
            </w:rPr>
            <w:t>Başarılı olduğunuz alanları açıklayın. Sizi diğerlerinden ayıran şey nedir? Jargonu değil, kendi sözcüklerinizi kullanın.</w:t>
          </w:r>
        </w:p>
      </w:docPartBody>
    </w:docPart>
    <w:docPart>
      <w:docPartPr>
        <w:name w:val="E42AFCEB3057984A8AC87B9827CD605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7793C14-94AC-0F43-A1D8-31E20E899D70}"/>
      </w:docPartPr>
      <w:docPartBody>
        <w:p w:rsidR="00000000" w:rsidRDefault="00000000">
          <w:pPr>
            <w:pStyle w:val="E42AFCEB3057984A8AC87B9827CD6058"/>
          </w:pPr>
          <w:r w:rsidRPr="00F10C82">
            <w:rPr>
              <w:rFonts w:cs="Arial"/>
              <w:lang w:bidi="tr-TR"/>
            </w:rPr>
            <w:t>Deneyim</w:t>
          </w:r>
        </w:p>
      </w:docPartBody>
    </w:docPart>
    <w:docPart>
      <w:docPartPr>
        <w:name w:val="A20C1B28003FB64F9D8018C8514F43E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4D9FA70-B76C-2A42-91FA-8787CC129383}"/>
      </w:docPartPr>
      <w:docPartBody>
        <w:p w:rsidR="00000000" w:rsidRDefault="00000000">
          <w:pPr>
            <w:pStyle w:val="A20C1B28003FB64F9D8018C8514F43E5"/>
          </w:pPr>
          <w:r w:rsidRPr="00F10C82">
            <w:rPr>
              <w:rFonts w:cs="Arial"/>
              <w:lang w:bidi="tr-TR"/>
            </w:rPr>
            <w:t>İş Unvanı/Şirket</w:t>
          </w:r>
        </w:p>
      </w:docPartBody>
    </w:docPart>
    <w:docPart>
      <w:docPartPr>
        <w:name w:val="94B93210D0AC684189971D3C9B49DEC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AF0026-5A43-AC4B-9300-006F73EC669B}"/>
      </w:docPartPr>
      <w:docPartBody>
        <w:p w:rsidR="00000000" w:rsidRDefault="00000000">
          <w:pPr>
            <w:pStyle w:val="94B93210D0AC684189971D3C9B49DEC0"/>
          </w:pPr>
          <w:r w:rsidRPr="00F10C82">
            <w:rPr>
              <w:rFonts w:cs="Arial"/>
              <w:lang w:bidi="tr-TR"/>
            </w:rPr>
            <w:t>Giriş - Çıkış Tarihleri</w:t>
          </w:r>
        </w:p>
      </w:docPartBody>
    </w:docPart>
    <w:docPart>
      <w:docPartPr>
        <w:name w:val="BFFEFCA223619540977105EEC75657C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64B2A5A-B052-7A43-9C22-2DAB7B9305FD}"/>
      </w:docPartPr>
      <w:docPartBody>
        <w:p w:rsidR="00000000" w:rsidRDefault="00000000">
          <w:pPr>
            <w:pStyle w:val="BFFEFCA223619540977105EEC75657CD"/>
          </w:pPr>
          <w:r w:rsidRPr="00F10C82">
            <w:rPr>
              <w:rFonts w:cs="Arial"/>
              <w:lang w:bidi="tr-TR"/>
            </w:rPr>
            <w:t xml:space="preserve">Temel </w:t>
          </w:r>
          <w:r w:rsidRPr="00F10C82">
            <w:rPr>
              <w:rFonts w:cs="Arial"/>
              <w:lang w:bidi="tr-TR"/>
            </w:rPr>
            <w:t>sorumluluklarınızı, liderlik deneyimlerinizi ve en büyük başarılarınızı özetleyin. Her şeyi listelemeyin. Konunun dışına çıkmadan, fark yarattığınızı gösteren verileri yazın.</w:t>
          </w:r>
        </w:p>
      </w:docPartBody>
    </w:docPart>
    <w:docPart>
      <w:docPartPr>
        <w:name w:val="CF731548A92EF747BCBE1381B8C2FA7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F7E5582-C1D1-6B4D-9D0D-19EB1DA9466B}"/>
      </w:docPartPr>
      <w:docPartBody>
        <w:p w:rsidR="00000000" w:rsidRDefault="00000000">
          <w:pPr>
            <w:pStyle w:val="CF731548A92EF747BCBE1381B8C2FA74"/>
          </w:pPr>
          <w:r w:rsidRPr="00F10C82">
            <w:rPr>
              <w:rFonts w:cs="Arial"/>
              <w:lang w:bidi="tr-TR"/>
            </w:rPr>
            <w:t>İş Unvanı/Şirket</w:t>
          </w:r>
        </w:p>
      </w:docPartBody>
    </w:docPart>
    <w:docPart>
      <w:docPartPr>
        <w:name w:val="E3EC2707385F2A4EAE9A898CCD61C89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BFFD8DA-7B9C-8B48-9E63-79F0C1FFE02A}"/>
      </w:docPartPr>
      <w:docPartBody>
        <w:p w:rsidR="00000000" w:rsidRDefault="00000000">
          <w:pPr>
            <w:pStyle w:val="E3EC2707385F2A4EAE9A898CCD61C894"/>
          </w:pPr>
          <w:r w:rsidRPr="00F10C82">
            <w:rPr>
              <w:rFonts w:cs="Arial"/>
              <w:lang w:bidi="tr-TR"/>
            </w:rPr>
            <w:t>Giriş - Çıkış Tarihleri</w:t>
          </w:r>
        </w:p>
      </w:docPartBody>
    </w:docPart>
    <w:docPart>
      <w:docPartPr>
        <w:name w:val="2142C3A4C2BF6F42B77F7F4FD68897A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4D5540C-6A95-EE4F-9387-EF0F80019A70}"/>
      </w:docPartPr>
      <w:docPartBody>
        <w:p w:rsidR="00000000" w:rsidRDefault="00000000">
          <w:pPr>
            <w:pStyle w:val="2142C3A4C2BF6F42B77F7F4FD68897A6"/>
          </w:pPr>
          <w:r w:rsidRPr="00F10C82">
            <w:rPr>
              <w:rFonts w:cs="Arial"/>
              <w:lang w:bidi="tr-TR"/>
            </w:rPr>
            <w:t>Liderlik yaptığınız ekibin büyüklüğünü, sonuçlandırdığınız projelerin veya yazdığınız makalelerin sayısını düşünün.</w:t>
          </w:r>
        </w:p>
      </w:docPartBody>
    </w:docPart>
    <w:docPart>
      <w:docPartPr>
        <w:name w:val="51970E879A62F048AC527D9B48D0CCA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709052E-D4FE-F745-BC81-DC69D6FE42CF}"/>
      </w:docPartPr>
      <w:docPartBody>
        <w:p w:rsidR="00000000" w:rsidRDefault="00000000">
          <w:pPr>
            <w:pStyle w:val="51970E879A62F048AC527D9B48D0CCAD"/>
          </w:pPr>
          <w:r w:rsidRPr="00F10C82">
            <w:rPr>
              <w:rFonts w:cs="Arial"/>
              <w:lang w:bidi="tr-TR"/>
            </w:rPr>
            <w:t>Eğitim</w:t>
          </w:r>
        </w:p>
      </w:docPartBody>
    </w:docPart>
    <w:docPart>
      <w:docPartPr>
        <w:name w:val="B9CBC95EEECAD447840BE1FC23A63DF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BDC6A84-AD79-764A-BE38-12CE6E61B5BC}"/>
      </w:docPartPr>
      <w:docPartBody>
        <w:p w:rsidR="00000000" w:rsidRDefault="00000000">
          <w:pPr>
            <w:pStyle w:val="B9CBC95EEECAD447840BE1FC23A63DFA"/>
          </w:pPr>
          <w:r w:rsidRPr="00F10C82">
            <w:rPr>
              <w:rFonts w:cs="Arial"/>
              <w:lang w:bidi="tr-TR"/>
            </w:rPr>
            <w:t>Diploma / Alındığı Tarih</w:t>
          </w:r>
        </w:p>
      </w:docPartBody>
    </w:docPart>
    <w:docPart>
      <w:docPartPr>
        <w:name w:val="374589AAF8C8704F8CD27B544FBB8EE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2314614-A554-034C-9B3A-DEFBE1EB2225}"/>
      </w:docPartPr>
      <w:docPartBody>
        <w:p w:rsidR="00000000" w:rsidRDefault="00000000">
          <w:pPr>
            <w:pStyle w:val="374589AAF8C8704F8CD27B544FBB8EE8"/>
          </w:pPr>
          <w:r w:rsidRPr="00F10C82">
            <w:rPr>
              <w:rFonts w:cs="Arial"/>
              <w:lang w:bidi="tr-TR"/>
            </w:rPr>
            <w:t>Okul</w:t>
          </w:r>
        </w:p>
      </w:docPartBody>
    </w:docPart>
    <w:docPart>
      <w:docPartPr>
        <w:name w:val="CEE14DF8833DE248BD72C701013115E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EC193B5-7E1D-7044-BDCF-3B9D69005CEF}"/>
      </w:docPartPr>
      <w:docPartBody>
        <w:p w:rsidR="00000000" w:rsidRDefault="00000000">
          <w:pPr>
            <w:pStyle w:val="CEE14DF8833DE248BD72C701013115EA"/>
          </w:pPr>
          <w:r w:rsidRPr="00F10C82">
            <w:rPr>
              <w:rFonts w:cs="Arial"/>
              <w:lang w:bidi="tr-TR"/>
            </w:rPr>
            <w:t>Buraya not ortalamanızı ve aldığınız ilgili dersler, ödüller ve onur belgelerinin bir özetini ekleyebilirsiniz.</w:t>
          </w:r>
        </w:p>
      </w:docPartBody>
    </w:docPart>
    <w:docPart>
      <w:docPartPr>
        <w:name w:val="1E2A09F644CA024C89B57E487907C3A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FC283C3-684E-4548-A17D-A2161078F786}"/>
      </w:docPartPr>
      <w:docPartBody>
        <w:p w:rsidR="00000000" w:rsidRDefault="00000000">
          <w:pPr>
            <w:pStyle w:val="1E2A09F644CA024C89B57E487907C3A6"/>
          </w:pPr>
          <w:r w:rsidRPr="00F10C82">
            <w:rPr>
              <w:rFonts w:cs="Arial"/>
              <w:lang w:bidi="tr-TR"/>
            </w:rPr>
            <w:t>Gönüllü Çalışma Deneyimi veya Liderlik</w:t>
          </w:r>
        </w:p>
      </w:docPartBody>
    </w:docPart>
    <w:docPart>
      <w:docPartPr>
        <w:name w:val="2F0DFB7DD0A6D941940F25A8AA23C90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53DC4E0-5C78-B547-BF63-89AFD024A8B2}"/>
      </w:docPartPr>
      <w:docPartBody>
        <w:p w:rsidR="00000000" w:rsidRDefault="00000000">
          <w:pPr>
            <w:pStyle w:val="2F0DFB7DD0A6D941940F25A8AA23C90F"/>
          </w:pPr>
          <w:r w:rsidRPr="00F10C82">
            <w:rPr>
              <w:rFonts w:cs="Arial"/>
              <w:lang w:bidi="tr-TR"/>
            </w:rPr>
            <w:t>Kulübünüz için takım yöneticiliği, en sevdiğiniz hayır kurumu için proje liderliği veya okul gazetenizde editörlük mü yapmıştınız? Liderlik becerilerinizi gösteren deneyimlerinizi açıklayın.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C7"/>
    <w:rsid w:val="002D28C7"/>
    <w:rsid w:val="0057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E3CE0E29A1E9994796DC88F424F6F299">
    <w:name w:val="E3CE0E29A1E9994796DC88F424F6F299"/>
  </w:style>
  <w:style w:type="paragraph" w:customStyle="1" w:styleId="A0B4CC2E6D585F47BB285EB5DC137D78">
    <w:name w:val="A0B4CC2E6D585F47BB285EB5DC137D78"/>
  </w:style>
  <w:style w:type="paragraph" w:customStyle="1" w:styleId="7830D61EF767254CA9D5EEB94785A9E4">
    <w:name w:val="7830D61EF767254CA9D5EEB94785A9E4"/>
  </w:style>
  <w:style w:type="paragraph" w:customStyle="1" w:styleId="6220FDCC2760B44480A0A3B95B129005">
    <w:name w:val="6220FDCC2760B44480A0A3B95B129005"/>
  </w:style>
  <w:style w:type="paragraph" w:customStyle="1" w:styleId="7F79267C874A7D43A7571162E0C6FDE7">
    <w:name w:val="7F79267C874A7D43A7571162E0C6FDE7"/>
  </w:style>
  <w:style w:type="paragraph" w:customStyle="1" w:styleId="49E835E98F6A6F44BBF84B75A8F01F5B">
    <w:name w:val="49E835E98F6A6F44BBF84B75A8F01F5B"/>
  </w:style>
  <w:style w:type="paragraph" w:customStyle="1" w:styleId="D1FD052E9D5F854CA823892DE01DA2D4">
    <w:name w:val="D1FD052E9D5F854CA823892DE01DA2D4"/>
  </w:style>
  <w:style w:type="paragraph" w:customStyle="1" w:styleId="F9FFEC86AFD3194CBD76CAB03A0A94C3">
    <w:name w:val="F9FFEC86AFD3194CBD76CAB03A0A94C3"/>
  </w:style>
  <w:style w:type="paragraph" w:customStyle="1" w:styleId="9B1EA7D9CE1DFD44BD05DBA1DABF8C93">
    <w:name w:val="9B1EA7D9CE1DFD44BD05DBA1DABF8C93"/>
  </w:style>
  <w:style w:type="paragraph" w:customStyle="1" w:styleId="E42AFCEB3057984A8AC87B9827CD6058">
    <w:name w:val="E42AFCEB3057984A8AC87B9827CD6058"/>
  </w:style>
  <w:style w:type="paragraph" w:customStyle="1" w:styleId="A20C1B28003FB64F9D8018C8514F43E5">
    <w:name w:val="A20C1B28003FB64F9D8018C8514F43E5"/>
  </w:style>
  <w:style w:type="paragraph" w:customStyle="1" w:styleId="94B93210D0AC684189971D3C9B49DEC0">
    <w:name w:val="94B93210D0AC684189971D3C9B49DEC0"/>
  </w:style>
  <w:style w:type="paragraph" w:customStyle="1" w:styleId="BFFEFCA223619540977105EEC75657CD">
    <w:name w:val="BFFEFCA223619540977105EEC75657CD"/>
  </w:style>
  <w:style w:type="paragraph" w:customStyle="1" w:styleId="CF731548A92EF747BCBE1381B8C2FA74">
    <w:name w:val="CF731548A92EF747BCBE1381B8C2FA74"/>
  </w:style>
  <w:style w:type="paragraph" w:customStyle="1" w:styleId="E3EC2707385F2A4EAE9A898CCD61C894">
    <w:name w:val="E3EC2707385F2A4EAE9A898CCD61C894"/>
  </w:style>
  <w:style w:type="paragraph" w:customStyle="1" w:styleId="2142C3A4C2BF6F42B77F7F4FD68897A6">
    <w:name w:val="2142C3A4C2BF6F42B77F7F4FD68897A6"/>
  </w:style>
  <w:style w:type="paragraph" w:customStyle="1" w:styleId="51970E879A62F048AC527D9B48D0CCAD">
    <w:name w:val="51970E879A62F048AC527D9B48D0CCAD"/>
  </w:style>
  <w:style w:type="paragraph" w:customStyle="1" w:styleId="B9CBC95EEECAD447840BE1FC23A63DFA">
    <w:name w:val="B9CBC95EEECAD447840BE1FC23A63DFA"/>
  </w:style>
  <w:style w:type="paragraph" w:customStyle="1" w:styleId="374589AAF8C8704F8CD27B544FBB8EE8">
    <w:name w:val="374589AAF8C8704F8CD27B544FBB8EE8"/>
  </w:style>
  <w:style w:type="paragraph" w:customStyle="1" w:styleId="CEE14DF8833DE248BD72C701013115EA">
    <w:name w:val="CEE14DF8833DE248BD72C701013115EA"/>
  </w:style>
  <w:style w:type="paragraph" w:customStyle="1" w:styleId="1E2A09F644CA024C89B57E487907C3A6">
    <w:name w:val="1E2A09F644CA024C89B57E487907C3A6"/>
  </w:style>
  <w:style w:type="paragraph" w:customStyle="1" w:styleId="2F0DFB7DD0A6D941940F25A8AA23C90F">
    <w:name w:val="2F0DFB7DD0A6D941940F25A8AA23C9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Yaratıcı özgeçmiş, MOO tarafından tasarlandı.dotx</Template>
  <TotalTime>0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2024-11-13T13:33:00Z</dcterms:created>
  <dcterms:modified xsi:type="dcterms:W3CDTF">2024-11-13T13:33:00Z</dcterms:modified>
</cp:coreProperties>
</file>